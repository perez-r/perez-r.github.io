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7DDE" w14:textId="77777777" w:rsidR="00E94641" w:rsidRDefault="00255CC1" w:rsidP="007A6738">
      <w:pPr>
        <w:spacing w:line="240" w:lineRule="auto"/>
      </w:pPr>
      <w:r>
        <w:t>Southern New Hampshire University</w:t>
      </w:r>
    </w:p>
    <w:p w14:paraId="35747056" w14:textId="77777777" w:rsidR="00255CC1" w:rsidRDefault="00255CC1" w:rsidP="007A6738">
      <w:pPr>
        <w:spacing w:line="240" w:lineRule="auto"/>
      </w:pPr>
      <w:r>
        <w:t>CS-499</w:t>
      </w:r>
      <w:r w:rsidR="00145F82">
        <w:t xml:space="preserve"> </w:t>
      </w:r>
      <w:r w:rsidR="00341045">
        <w:t>Computer Science Capstone</w:t>
      </w:r>
    </w:p>
    <w:p w14:paraId="4F06600B" w14:textId="77777777" w:rsidR="00341045" w:rsidRDefault="00341045" w:rsidP="007A6738">
      <w:pPr>
        <w:spacing w:line="240" w:lineRule="auto"/>
      </w:pPr>
      <w:r>
        <w:t>Professor Brooke</w:t>
      </w:r>
    </w:p>
    <w:p w14:paraId="429F66CE" w14:textId="77777777" w:rsidR="00341045" w:rsidRDefault="00F306C4" w:rsidP="007A6738">
      <w:pPr>
        <w:spacing w:line="240" w:lineRule="auto"/>
      </w:pPr>
      <w:r>
        <w:t xml:space="preserve">Project </w:t>
      </w:r>
      <w:r w:rsidR="00287257">
        <w:t>Milestone Three</w:t>
      </w:r>
    </w:p>
    <w:p w14:paraId="7837BA62" w14:textId="77777777" w:rsidR="00287257" w:rsidRDefault="00F306C4" w:rsidP="007A6738">
      <w:pPr>
        <w:spacing w:line="240" w:lineRule="auto"/>
      </w:pPr>
      <w:r>
        <w:t>Ruben Perez</w:t>
      </w:r>
    </w:p>
    <w:p w14:paraId="0CF641BB" w14:textId="77777777" w:rsidR="00F306C4" w:rsidRDefault="00F306C4">
      <w:r>
        <w:t>03/27/2022</w:t>
      </w:r>
    </w:p>
    <w:p w14:paraId="5E446DC9" w14:textId="418D9E68" w:rsidR="00707852" w:rsidRDefault="00707852" w:rsidP="00983257">
      <w:pPr>
        <w:pStyle w:val="ListParagraph"/>
        <w:numPr>
          <w:ilvl w:val="0"/>
          <w:numId w:val="15"/>
        </w:numPr>
      </w:pPr>
      <w:r>
        <w:t>Briefly describe the artifact. What is it? When was it created?</w:t>
      </w:r>
    </w:p>
    <w:p w14:paraId="29191028" w14:textId="328C36D3" w:rsidR="00983257" w:rsidRDefault="00983257" w:rsidP="00983257">
      <w:r>
        <w:t xml:space="preserve">The artifact I’ve enhanced for this module is a project </w:t>
      </w:r>
      <w:r w:rsidR="001F0586">
        <w:t>completed in course IT-145</w:t>
      </w:r>
      <w:r w:rsidR="0074617F">
        <w:t>: Foundations in Application Development</w:t>
      </w:r>
      <w:r w:rsidR="009D77BA">
        <w:t xml:space="preserve"> created around April 2019. </w:t>
      </w:r>
      <w:r w:rsidR="00F4550F">
        <w:t>The goal of the project was to create a system for users to authenticate themselves and gain access to the appropriat</w:t>
      </w:r>
      <w:r w:rsidR="007A4824">
        <w:t xml:space="preserve">e file they were authorized to access. The program was written in Java and </w:t>
      </w:r>
      <w:r w:rsidR="008A168E">
        <w:t>included two classes</w:t>
      </w:r>
      <w:r w:rsidR="002E3754">
        <w:t>:</w:t>
      </w:r>
      <w:r w:rsidR="008A168E">
        <w:t xml:space="preserve"> an Authentication.java class that contained the main function</w:t>
      </w:r>
      <w:r w:rsidR="000C009D">
        <w:t xml:space="preserve"> and primary program logic;</w:t>
      </w:r>
      <w:r w:rsidR="008A168E">
        <w:t xml:space="preserve"> and a ValidateCredentials.java file that handled the encryption </w:t>
      </w:r>
      <w:r w:rsidR="00D12126">
        <w:t>and validation of users</w:t>
      </w:r>
      <w:r w:rsidR="000C009D">
        <w:t xml:space="preserve"> and</w:t>
      </w:r>
      <w:r w:rsidR="00D12126">
        <w:t xml:space="preserve"> </w:t>
      </w:r>
      <w:r w:rsidR="000C009D">
        <w:t>i</w:t>
      </w:r>
      <w:r w:rsidR="00D12126">
        <w:t xml:space="preserve">t also accessed and output the contents of the file the user was authorized to access. </w:t>
      </w:r>
    </w:p>
    <w:p w14:paraId="386FF834" w14:textId="27F2210C" w:rsidR="00707852" w:rsidRDefault="00707852" w:rsidP="002E3754">
      <w:pPr>
        <w:pStyle w:val="ListParagraph"/>
        <w:numPr>
          <w:ilvl w:val="0"/>
          <w:numId w:val="15"/>
        </w:numPr>
      </w:pPr>
      <w:r>
        <w:t>Justify the inclusion of the artifact in your ePortfolio. Why did you select this item? What specific components of the artifact showcase your skills and</w:t>
      </w:r>
      <w:r w:rsidR="002E3754">
        <w:t xml:space="preserve"> </w:t>
      </w:r>
      <w:r>
        <w:t>abilities in algorithms and data structure? How was the artifact improved?</w:t>
      </w:r>
    </w:p>
    <w:p w14:paraId="7464D742" w14:textId="3D1DE65A" w:rsidR="00EF34B6" w:rsidRDefault="002E3754" w:rsidP="002E3754">
      <w:r>
        <w:t xml:space="preserve">I selected this artifact to include in my ePortfolio because this was an early example of my </w:t>
      </w:r>
      <w:r w:rsidR="005E07FF">
        <w:t xml:space="preserve">skills as a developer. I was quite new to software development and I felt as though it could use updating to </w:t>
      </w:r>
      <w:r w:rsidR="001C56E2">
        <w:t xml:space="preserve">remind myself how far i’ve come and to demonstrate to future employers the skills I gained by presenting them a polished </w:t>
      </w:r>
      <w:r w:rsidR="009F1D33">
        <w:t xml:space="preserve">artifact. This project also used an MD5 encryption </w:t>
      </w:r>
      <w:r w:rsidR="002E1D01">
        <w:t>when validating</w:t>
      </w:r>
      <w:r w:rsidR="009F1D33">
        <w:t xml:space="preserve"> user credentials. </w:t>
      </w:r>
      <w:r w:rsidR="002E1D01">
        <w:t xml:space="preserve">I felt as </w:t>
      </w:r>
      <w:r w:rsidR="0078108B">
        <w:t>I could update this with a better encryption algorithm</w:t>
      </w:r>
      <w:r w:rsidR="004E6842">
        <w:t>.</w:t>
      </w:r>
      <w:r w:rsidR="00EF34B6">
        <w:t xml:space="preserve"> </w:t>
      </w:r>
      <w:r w:rsidR="00DF6788">
        <w:t xml:space="preserve">To do this, I created a new class that handled the encryption in it’s entirety </w:t>
      </w:r>
      <w:r w:rsidR="00934B9B">
        <w:t xml:space="preserve">and </w:t>
      </w:r>
      <w:r w:rsidR="00ED23AA">
        <w:t>contained</w:t>
      </w:r>
      <w:r w:rsidR="00934B9B">
        <w:t xml:space="preserve"> a</w:t>
      </w:r>
      <w:r w:rsidR="00ED23AA">
        <w:t xml:space="preserve"> method to</w:t>
      </w:r>
      <w:r w:rsidR="00DF6788">
        <w:t xml:space="preserve"> retur</w:t>
      </w:r>
      <w:r w:rsidR="00ED23AA">
        <w:t>n</w:t>
      </w:r>
      <w:r w:rsidR="00DF6788">
        <w:t xml:space="preserve"> the output to the program with which it compares </w:t>
      </w:r>
      <w:r w:rsidR="00ED23AA">
        <w:t>to</w:t>
      </w:r>
      <w:r w:rsidR="00DF6788">
        <w:t xml:space="preserve"> the stored value</w:t>
      </w:r>
      <w:r w:rsidR="00B46713">
        <w:t>.</w:t>
      </w:r>
      <w:r w:rsidR="00937800">
        <w:t xml:space="preserve"> I also opted to create a new class that handles the accessing of the </w:t>
      </w:r>
      <w:r w:rsidR="00B732C6">
        <w:t>file the user is authorized to handle. I will admit this portion of the artifact does need some improvement</w:t>
      </w:r>
      <w:r w:rsidR="003B1AAB">
        <w:t xml:space="preserve">, but with the the other changes that are </w:t>
      </w:r>
      <w:r w:rsidR="003B1AAB">
        <w:lastRenderedPageBreak/>
        <w:t xml:space="preserve">expected to this artifact for the next milestone, I believe it should be much more polished when complete. </w:t>
      </w:r>
      <w:r w:rsidR="00122252">
        <w:t xml:space="preserve">The logic for the main function was also not functioning properly so I rewrote some of that logic so the program is fully functional. </w:t>
      </w:r>
      <w:r w:rsidR="003B1AAB">
        <w:t>I also updated some of the comments and added comments to the new classes</w:t>
      </w:r>
      <w:r w:rsidR="00122252">
        <w:t xml:space="preserve">. </w:t>
      </w:r>
    </w:p>
    <w:p w14:paraId="3C1BF0DA" w14:textId="16F3C1DA" w:rsidR="00546DBE" w:rsidRDefault="00707852" w:rsidP="00546DBE">
      <w:pPr>
        <w:pStyle w:val="ListParagraph"/>
        <w:numPr>
          <w:ilvl w:val="0"/>
          <w:numId w:val="15"/>
        </w:numPr>
      </w:pPr>
      <w:r>
        <w:t>Did you meet the course objectives you planned to meet with this enhancement in Module One? Do you have any updates to your outcome-coverage</w:t>
      </w:r>
      <w:r w:rsidR="00120506">
        <w:t xml:space="preserve"> </w:t>
      </w:r>
      <w:r>
        <w:t>plans?</w:t>
      </w:r>
      <w:r w:rsidR="00120506">
        <w:t xml:space="preserve"> </w:t>
      </w:r>
    </w:p>
    <w:p w14:paraId="0289AB8E" w14:textId="7125D9FD" w:rsidR="00707852" w:rsidRDefault="00120506" w:rsidP="00546DBE">
      <w:r>
        <w:t xml:space="preserve">With this artifact enhancement, I did meet the course objectives I planned to meet </w:t>
      </w:r>
      <w:r w:rsidR="00B53B56">
        <w:t xml:space="preserve">in my Enhancement Plan and in fact exceeded those. This artifact meets </w:t>
      </w:r>
      <w:r w:rsidR="002A52F2">
        <w:t>two</w:t>
      </w:r>
      <w:r w:rsidR="007566AF">
        <w:t xml:space="preserve"> course objectives: </w:t>
      </w:r>
      <w:r w:rsidR="00370FBF">
        <w:t xml:space="preserve">proficiency in data structures/algorithms, proficiency in </w:t>
      </w:r>
      <w:r w:rsidR="00CA4784">
        <w:t xml:space="preserve">software engineering/design (soon to be databases as well), and lastly employs </w:t>
      </w:r>
      <w:r w:rsidR="00926792">
        <w:t>secure coding practices.</w:t>
      </w:r>
      <w:r w:rsidR="00C91D37">
        <w:t xml:space="preserve"> </w:t>
      </w:r>
      <w:r w:rsidR="00686A75">
        <w:t xml:space="preserve">The proficiency in software engineering and design </w:t>
      </w:r>
      <w:r w:rsidR="000E7791">
        <w:t xml:space="preserve">and proficiency in data structures and algorithms </w:t>
      </w:r>
      <w:r w:rsidR="00686A75">
        <w:t>is demonstrated in my added class</w:t>
      </w:r>
      <w:r w:rsidR="000F50BF">
        <w:t xml:space="preserve"> </w:t>
      </w:r>
      <w:r w:rsidR="00686A75">
        <w:t>and objects to support the</w:t>
      </w:r>
      <w:r w:rsidR="003E1018">
        <w:t xml:space="preserve"> increased security that comes with implementing an XOR encryption cypher. </w:t>
      </w:r>
      <w:r w:rsidR="00D87723">
        <w:t>It is also demonstrated in creating the new class</w:t>
      </w:r>
      <w:r w:rsidR="000F50BF">
        <w:t>, FileAccess.java</w:t>
      </w:r>
      <w:r w:rsidR="00D87723">
        <w:t xml:space="preserve"> that increases the reusability and modularity of the program</w:t>
      </w:r>
      <w:r w:rsidR="000F50BF">
        <w:t xml:space="preserve"> that allows for reading of files</w:t>
      </w:r>
      <w:r w:rsidR="00BF303C">
        <w:t>. In addition, the security mindset outcome is met with the more secure XOR encryption that the program was upgraded with</w:t>
      </w:r>
      <w:r w:rsidR="00243DBE">
        <w:t xml:space="preserve">. This will further be extended in the following milestone when </w:t>
      </w:r>
      <w:r w:rsidR="00BE27ED">
        <w:t xml:space="preserve">the program is extended to use databases instead of plain text files to store user data. Instead of storing passwords in plain text which is not secure, </w:t>
      </w:r>
      <w:r w:rsidR="006831C5">
        <w:t xml:space="preserve">the system will never store user passwords as plain text and instead stores the hashed passwords in </w:t>
      </w:r>
      <w:r w:rsidR="00735664">
        <w:t xml:space="preserve">the database without the key. </w:t>
      </w:r>
    </w:p>
    <w:p w14:paraId="36FCF520" w14:textId="041436DD" w:rsidR="00F306C4" w:rsidRDefault="00707852" w:rsidP="00546DBE">
      <w:pPr>
        <w:pStyle w:val="ListParagraph"/>
        <w:numPr>
          <w:ilvl w:val="0"/>
          <w:numId w:val="15"/>
        </w:numPr>
      </w:pPr>
      <w:r>
        <w:t>Reflect on the process of enhancing and/or modifying the artifact. What did you learn as you were creating it and improving it? What challenges did</w:t>
      </w:r>
      <w:r w:rsidR="00546DBE">
        <w:t xml:space="preserve"> </w:t>
      </w:r>
      <w:r>
        <w:t>you face?</w:t>
      </w:r>
    </w:p>
    <w:p w14:paraId="2783BDC7" w14:textId="0C391D61" w:rsidR="00546DBE" w:rsidRDefault="005B0C27" w:rsidP="00546DBE">
      <w:r>
        <w:t xml:space="preserve">As I was enhancing this artifact, I observed just how much I have progressed as a software developer. Much of this </w:t>
      </w:r>
      <w:r w:rsidR="004C01F6">
        <w:t xml:space="preserve">was not functioning well or repeated code was used so I had to go in and </w:t>
      </w:r>
      <w:r w:rsidR="004C01F6">
        <w:lastRenderedPageBreak/>
        <w:t>address th</w:t>
      </w:r>
      <w:r w:rsidR="00946C94">
        <w:t xml:space="preserve">ese problems before I actually added the enhancements I needed. It also surprised me just how easily I recognized these flaws that I didn’t see when I first wrote this. </w:t>
      </w:r>
      <w:r w:rsidR="0028568C">
        <w:t xml:space="preserve">I didn’t really face many challenges with this but it did take me some time to try to modify this program to use the updated </w:t>
      </w:r>
      <w:r w:rsidR="008C5FA2">
        <w:t xml:space="preserve">encryption algorithm as I had not worked with Java in some time and needed a refresher on some of the syntax. Having said that </w:t>
      </w:r>
      <w:r w:rsidR="00DB2FAD">
        <w:t xml:space="preserve">I really enjoyed updating this old project as I feel as though I can add so much to it to improve it that I </w:t>
      </w:r>
      <w:r w:rsidR="00B7217D">
        <w:t>had to reign in my excitement and focus on the goals I planned</w:t>
      </w:r>
      <w:r w:rsidR="00077C67">
        <w:t xml:space="preserve"> with this enhancement. </w:t>
      </w:r>
    </w:p>
    <w:sectPr w:rsidR="0054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E45735"/>
    <w:multiLevelType w:val="hybridMultilevel"/>
    <w:tmpl w:val="93C0C5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41729839">
    <w:abstractNumId w:val="11"/>
  </w:num>
  <w:num w:numId="2" w16cid:durableId="395980068">
    <w:abstractNumId w:val="10"/>
  </w:num>
  <w:num w:numId="3" w16cid:durableId="1544366558">
    <w:abstractNumId w:val="14"/>
  </w:num>
  <w:num w:numId="4" w16cid:durableId="14427508">
    <w:abstractNumId w:val="12"/>
  </w:num>
  <w:num w:numId="5" w16cid:durableId="1930194448">
    <w:abstractNumId w:val="9"/>
  </w:num>
  <w:num w:numId="6" w16cid:durableId="1982032700">
    <w:abstractNumId w:val="7"/>
  </w:num>
  <w:num w:numId="7" w16cid:durableId="231818718">
    <w:abstractNumId w:val="6"/>
  </w:num>
  <w:num w:numId="8" w16cid:durableId="108010072">
    <w:abstractNumId w:val="5"/>
  </w:num>
  <w:num w:numId="9" w16cid:durableId="587736318">
    <w:abstractNumId w:val="4"/>
  </w:num>
  <w:num w:numId="10" w16cid:durableId="1451046628">
    <w:abstractNumId w:val="8"/>
  </w:num>
  <w:num w:numId="11" w16cid:durableId="24016790">
    <w:abstractNumId w:val="3"/>
  </w:num>
  <w:num w:numId="12" w16cid:durableId="725640580">
    <w:abstractNumId w:val="2"/>
  </w:num>
  <w:num w:numId="13" w16cid:durableId="258801785">
    <w:abstractNumId w:val="1"/>
  </w:num>
  <w:num w:numId="14" w16cid:durableId="1508709952">
    <w:abstractNumId w:val="0"/>
  </w:num>
  <w:num w:numId="15" w16cid:durableId="15573516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C1"/>
    <w:rsid w:val="000005E5"/>
    <w:rsid w:val="00077C67"/>
    <w:rsid w:val="000B7F0F"/>
    <w:rsid w:val="000C009D"/>
    <w:rsid w:val="000E7791"/>
    <w:rsid w:val="000F50BF"/>
    <w:rsid w:val="00120506"/>
    <w:rsid w:val="00122252"/>
    <w:rsid w:val="00145F82"/>
    <w:rsid w:val="001C56E2"/>
    <w:rsid w:val="001F0586"/>
    <w:rsid w:val="00243DBE"/>
    <w:rsid w:val="00255CC1"/>
    <w:rsid w:val="0028568C"/>
    <w:rsid w:val="00287257"/>
    <w:rsid w:val="002A52F2"/>
    <w:rsid w:val="002D1AB1"/>
    <w:rsid w:val="002E1D01"/>
    <w:rsid w:val="002E3754"/>
    <w:rsid w:val="00341045"/>
    <w:rsid w:val="00370FBF"/>
    <w:rsid w:val="003B1AAB"/>
    <w:rsid w:val="003E1018"/>
    <w:rsid w:val="00442B3C"/>
    <w:rsid w:val="004C01F6"/>
    <w:rsid w:val="004E6842"/>
    <w:rsid w:val="00546DBE"/>
    <w:rsid w:val="005B0C27"/>
    <w:rsid w:val="005E07FF"/>
    <w:rsid w:val="006831C5"/>
    <w:rsid w:val="00686A75"/>
    <w:rsid w:val="006A382C"/>
    <w:rsid w:val="00707852"/>
    <w:rsid w:val="00735664"/>
    <w:rsid w:val="0074617F"/>
    <w:rsid w:val="007566AF"/>
    <w:rsid w:val="0078108B"/>
    <w:rsid w:val="007A4824"/>
    <w:rsid w:val="007A6738"/>
    <w:rsid w:val="008A168E"/>
    <w:rsid w:val="008C5FA2"/>
    <w:rsid w:val="00926792"/>
    <w:rsid w:val="00934B9B"/>
    <w:rsid w:val="00937800"/>
    <w:rsid w:val="00946C94"/>
    <w:rsid w:val="00983257"/>
    <w:rsid w:val="009D77BA"/>
    <w:rsid w:val="009F1D33"/>
    <w:rsid w:val="00B46713"/>
    <w:rsid w:val="00B53B56"/>
    <w:rsid w:val="00B7217D"/>
    <w:rsid w:val="00B732C6"/>
    <w:rsid w:val="00BE27ED"/>
    <w:rsid w:val="00BF303C"/>
    <w:rsid w:val="00C91D37"/>
    <w:rsid w:val="00CA4784"/>
    <w:rsid w:val="00D12126"/>
    <w:rsid w:val="00D87723"/>
    <w:rsid w:val="00D87780"/>
    <w:rsid w:val="00DB2FAD"/>
    <w:rsid w:val="00DF409A"/>
    <w:rsid w:val="00DF6788"/>
    <w:rsid w:val="00E94641"/>
    <w:rsid w:val="00ED23AA"/>
    <w:rsid w:val="00EF34B6"/>
    <w:rsid w:val="00F306C4"/>
    <w:rsid w:val="00F4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86B8"/>
  <w15:chartTrackingRefBased/>
  <w15:docId w15:val="{C7C8514B-F2BB-A94A-B1A8-35C494E9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06C4"/>
  </w:style>
  <w:style w:type="character" w:customStyle="1" w:styleId="DateChar">
    <w:name w:val="Date Char"/>
    <w:basedOn w:val="DefaultParagraphFont"/>
    <w:link w:val="Date"/>
    <w:uiPriority w:val="99"/>
    <w:semiHidden/>
    <w:rsid w:val="00F306C4"/>
  </w:style>
  <w:style w:type="paragraph" w:styleId="ListParagraph">
    <w:name w:val="List Paragraph"/>
    <w:basedOn w:val="Normal"/>
    <w:uiPriority w:val="34"/>
    <w:unhideWhenUsed/>
    <w:qFormat/>
    <w:rsid w:val="0098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ere\Documents\%7b832F0AFD-D59A-7342-A596-C54842C1D97F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{832F0AFD-D59A-7342-A596-C54842C1D97F}tf02786994.dotx</Template>
  <TotalTime>35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Ruben</dc:creator>
  <cp:keywords/>
  <dc:description/>
  <cp:lastModifiedBy>Perez, Ruben</cp:lastModifiedBy>
  <cp:revision>57</cp:revision>
  <dcterms:created xsi:type="dcterms:W3CDTF">2022-03-26T22:25:00Z</dcterms:created>
  <dcterms:modified xsi:type="dcterms:W3CDTF">2022-04-15T19:43:00Z</dcterms:modified>
</cp:coreProperties>
</file>